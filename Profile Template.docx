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5715"/>
      </w:tblGrid>
      <w:tr w:rsidR="00615DC5" w:rsidTr="008B2C3A">
        <w:trPr>
          <w:trHeight w:val="360"/>
        </w:trPr>
        <w:tc>
          <w:tcPr>
            <w:tcW w:w="3708" w:type="dxa"/>
            <w:shd w:val="clear" w:color="auto" w:fill="008000"/>
            <w:vAlign w:val="bottom"/>
          </w:tcPr>
          <w:p w:rsidR="00615DC5" w:rsidRPr="00932E28" w:rsidRDefault="008571A8">
            <w:pPr>
              <w:rPr>
                <w:b/>
                <w:color w:val="FFFFFF" w:themeColor="background1"/>
              </w:rPr>
            </w:pPr>
            <w:bookmarkStart w:id="0" w:name="_GoBack"/>
            <w:bookmarkEnd w:id="0"/>
            <w:r>
              <w:rPr>
                <w:b/>
                <w:color w:val="FFFFFF" w:themeColor="background1"/>
              </w:rPr>
              <w:t>Policy holder/plan member name</w:t>
            </w:r>
            <w:r w:rsidR="00615DC5" w:rsidRPr="00932E28">
              <w:rPr>
                <w:b/>
                <w:color w:val="FFFFFF" w:themeColor="background1"/>
              </w:rPr>
              <w:t xml:space="preserve">: </w:t>
            </w:r>
          </w:p>
        </w:tc>
        <w:sdt>
          <w:sdtPr>
            <w:id w:val="-1813792130"/>
            <w:placeholder>
              <w:docPart w:val="BB6C630B1C3E443796BA52CBD7B78D17"/>
            </w:placeholder>
            <w:showingPlcHdr/>
          </w:sdtPr>
          <w:sdtEndPr/>
          <w:sdtContent>
            <w:tc>
              <w:tcPr>
                <w:tcW w:w="5868" w:type="dxa"/>
                <w:vAlign w:val="bottom"/>
              </w:tcPr>
              <w:p w:rsidR="00615DC5" w:rsidRDefault="00D8476E" w:rsidP="00D8476E">
                <w:r w:rsidRPr="00C2710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15DC5" w:rsidTr="008B2C3A">
        <w:trPr>
          <w:trHeight w:val="360"/>
        </w:trPr>
        <w:tc>
          <w:tcPr>
            <w:tcW w:w="3708" w:type="dxa"/>
            <w:shd w:val="clear" w:color="auto" w:fill="008000"/>
            <w:vAlign w:val="bottom"/>
          </w:tcPr>
          <w:p w:rsidR="00615DC5" w:rsidRPr="00932E28" w:rsidRDefault="00615DC5" w:rsidP="00D6160A">
            <w:pPr>
              <w:rPr>
                <w:b/>
                <w:color w:val="FFFFFF" w:themeColor="background1"/>
              </w:rPr>
            </w:pPr>
            <w:r w:rsidRPr="00932E28">
              <w:rPr>
                <w:b/>
                <w:color w:val="FFFFFF" w:themeColor="background1"/>
              </w:rPr>
              <w:t>Product</w:t>
            </w:r>
            <w:r w:rsidR="00D6160A">
              <w:rPr>
                <w:b/>
                <w:color w:val="FFFFFF" w:themeColor="background1"/>
              </w:rPr>
              <w:t xml:space="preserve">/Plan Information:  </w:t>
            </w:r>
          </w:p>
        </w:tc>
        <w:tc>
          <w:tcPr>
            <w:tcW w:w="5868" w:type="dxa"/>
            <w:vAlign w:val="bottom"/>
          </w:tcPr>
          <w:p w:rsidR="00615DC5" w:rsidRDefault="00615DC5" w:rsidP="00D6160A"/>
        </w:tc>
      </w:tr>
      <w:tr w:rsidR="00615DC5" w:rsidTr="008B2C3A">
        <w:trPr>
          <w:trHeight w:val="360"/>
        </w:trPr>
        <w:tc>
          <w:tcPr>
            <w:tcW w:w="3708" w:type="dxa"/>
            <w:shd w:val="clear" w:color="auto" w:fill="008000"/>
            <w:vAlign w:val="bottom"/>
          </w:tcPr>
          <w:p w:rsidR="00615DC5" w:rsidRPr="00932E28" w:rsidRDefault="00615DC5">
            <w:pPr>
              <w:rPr>
                <w:b/>
                <w:color w:val="FFFFFF" w:themeColor="background1"/>
              </w:rPr>
            </w:pPr>
            <w:r w:rsidRPr="00932E28">
              <w:rPr>
                <w:b/>
                <w:color w:val="FFFFFF" w:themeColor="background1"/>
              </w:rPr>
              <w:t xml:space="preserve">Date the </w:t>
            </w:r>
            <w:r w:rsidR="002F066C">
              <w:rPr>
                <w:b/>
                <w:color w:val="FFFFFF" w:themeColor="background1"/>
              </w:rPr>
              <w:t>query</w:t>
            </w:r>
            <w:r w:rsidRPr="00932E28">
              <w:rPr>
                <w:b/>
                <w:color w:val="FFFFFF" w:themeColor="background1"/>
              </w:rPr>
              <w:t xml:space="preserve"> was received:</w:t>
            </w:r>
          </w:p>
        </w:tc>
        <w:sdt>
          <w:sdtPr>
            <w:id w:val="697425944"/>
            <w:placeholder>
              <w:docPart w:val="72C26CF0791E4382BEAF94A0844A6E46"/>
            </w:placeholder>
            <w:date w:fullDate="2014-07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68" w:type="dxa"/>
                <w:vAlign w:val="bottom"/>
              </w:tcPr>
              <w:p w:rsidR="00615DC5" w:rsidRDefault="008B2C3A">
                <w:r>
                  <w:t>7/2/2014</w:t>
                </w:r>
              </w:p>
            </w:tc>
          </w:sdtContent>
        </w:sdt>
      </w:tr>
      <w:tr w:rsidR="008571A8" w:rsidTr="00261A46">
        <w:trPr>
          <w:trHeight w:val="360"/>
        </w:trPr>
        <w:tc>
          <w:tcPr>
            <w:tcW w:w="3708" w:type="dxa"/>
            <w:tcBorders>
              <w:bottom w:val="single" w:sz="4" w:space="0" w:color="auto"/>
            </w:tcBorders>
            <w:shd w:val="clear" w:color="auto" w:fill="008000"/>
            <w:vAlign w:val="bottom"/>
          </w:tcPr>
          <w:p w:rsidR="008571A8" w:rsidRPr="00932E28" w:rsidRDefault="008571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Nature of </w:t>
            </w:r>
            <w:r w:rsidR="00DF6C4D">
              <w:rPr>
                <w:b/>
                <w:color w:val="FFFFFF" w:themeColor="background1"/>
              </w:rPr>
              <w:t>issue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vAlign w:val="bottom"/>
          </w:tcPr>
          <w:p w:rsidR="008571A8" w:rsidRDefault="008571A8"/>
        </w:tc>
      </w:tr>
    </w:tbl>
    <w:p w:rsidR="00E504AA" w:rsidRDefault="00E504AA"/>
    <w:tbl>
      <w:tblPr>
        <w:tblStyle w:val="TableGrid"/>
        <w:tblW w:w="0" w:type="auto"/>
        <w:shd w:val="clear" w:color="auto" w:fill="008000"/>
        <w:tblLook w:val="04A0" w:firstRow="1" w:lastRow="0" w:firstColumn="1" w:lastColumn="0" w:noHBand="0" w:noVBand="1"/>
      </w:tblPr>
      <w:tblGrid>
        <w:gridCol w:w="9350"/>
      </w:tblGrid>
      <w:tr w:rsidR="00615DC5" w:rsidTr="00932E28">
        <w:trPr>
          <w:trHeight w:val="360"/>
        </w:trPr>
        <w:tc>
          <w:tcPr>
            <w:tcW w:w="9576" w:type="dxa"/>
            <w:tcBorders>
              <w:bottom w:val="single" w:sz="4" w:space="0" w:color="auto"/>
            </w:tcBorders>
            <w:shd w:val="clear" w:color="auto" w:fill="008000"/>
            <w:vAlign w:val="bottom"/>
          </w:tcPr>
          <w:p w:rsidR="00615DC5" w:rsidRPr="00615DC5" w:rsidRDefault="00DF6C4D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Issue</w:t>
            </w:r>
            <w:r w:rsidR="00D6160A">
              <w:rPr>
                <w:b/>
                <w:color w:val="FFFFFF" w:themeColor="background1"/>
              </w:rPr>
              <w:t xml:space="preserve"> Details</w:t>
            </w:r>
            <w:r w:rsidR="00615DC5" w:rsidRPr="00932E28">
              <w:rPr>
                <w:b/>
                <w:color w:val="FFFFFF" w:themeColor="background1"/>
              </w:rPr>
              <w:t xml:space="preserve">:  </w:t>
            </w:r>
          </w:p>
        </w:tc>
      </w:tr>
      <w:tr w:rsidR="008B2C3A" w:rsidTr="008B2C3A">
        <w:trPr>
          <w:trHeight w:val="2210"/>
        </w:trPr>
        <w:sdt>
          <w:sdtPr>
            <w:id w:val="366725397"/>
            <w:placeholder>
              <w:docPart w:val="F0A1DE233A594EF681D119E2EAE3380D"/>
            </w:placeholder>
            <w:showingPlcHdr/>
          </w:sdtPr>
          <w:sdtEndPr/>
          <w:sdtContent>
            <w:tc>
              <w:tcPr>
                <w:tcW w:w="9576" w:type="dxa"/>
                <w:shd w:val="clear" w:color="auto" w:fill="auto"/>
              </w:tcPr>
              <w:p w:rsidR="008B2C3A" w:rsidRPr="008B2C3A" w:rsidRDefault="00D8476E" w:rsidP="00D8476E">
                <w:r w:rsidRPr="00C2710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15DC5" w:rsidRDefault="00615DC5"/>
    <w:tbl>
      <w:tblPr>
        <w:tblStyle w:val="TableGrid"/>
        <w:tblW w:w="0" w:type="auto"/>
        <w:shd w:val="clear" w:color="auto" w:fill="008000"/>
        <w:tblLook w:val="04A0" w:firstRow="1" w:lastRow="0" w:firstColumn="1" w:lastColumn="0" w:noHBand="0" w:noVBand="1"/>
      </w:tblPr>
      <w:tblGrid>
        <w:gridCol w:w="9350"/>
      </w:tblGrid>
      <w:tr w:rsidR="00615DC5" w:rsidTr="00932E28">
        <w:trPr>
          <w:trHeight w:val="360"/>
        </w:trPr>
        <w:tc>
          <w:tcPr>
            <w:tcW w:w="9576" w:type="dxa"/>
            <w:tcBorders>
              <w:bottom w:val="single" w:sz="4" w:space="0" w:color="auto"/>
            </w:tcBorders>
            <w:shd w:val="clear" w:color="auto" w:fill="008000"/>
          </w:tcPr>
          <w:p w:rsidR="00615DC5" w:rsidRPr="00932E28" w:rsidRDefault="00DF6C4D" w:rsidP="00F820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ZOOM Team</w:t>
            </w:r>
            <w:r w:rsidR="00D6160A">
              <w:rPr>
                <w:b/>
                <w:color w:val="FFFFFF" w:themeColor="background1"/>
              </w:rPr>
              <w:t xml:space="preserve"> findings</w:t>
            </w:r>
            <w:r w:rsidR="00F820C8">
              <w:rPr>
                <w:b/>
                <w:color w:val="FFFFFF" w:themeColor="background1"/>
              </w:rPr>
              <w:t xml:space="preserve"> (supporting documentation sent in the email)</w:t>
            </w:r>
            <w:r w:rsidR="00932E28" w:rsidRPr="00932E28">
              <w:rPr>
                <w:b/>
                <w:color w:val="FFFFFF" w:themeColor="background1"/>
              </w:rPr>
              <w:t xml:space="preserve">: </w:t>
            </w:r>
          </w:p>
        </w:tc>
      </w:tr>
      <w:tr w:rsidR="008B2C3A" w:rsidTr="008B2C3A">
        <w:trPr>
          <w:trHeight w:val="1100"/>
        </w:trPr>
        <w:sdt>
          <w:sdtPr>
            <w:id w:val="-68043653"/>
            <w:placeholder>
              <w:docPart w:val="7C3DC7C1CC834EB0909D916A0E1EAC93"/>
            </w:placeholder>
            <w:showingPlcHdr/>
          </w:sdtPr>
          <w:sdtEndPr/>
          <w:sdtContent>
            <w:tc>
              <w:tcPr>
                <w:tcW w:w="9576" w:type="dxa"/>
                <w:shd w:val="clear" w:color="auto" w:fill="auto"/>
              </w:tcPr>
              <w:p w:rsidR="008B2C3A" w:rsidRPr="00932E28" w:rsidRDefault="00D8476E" w:rsidP="008B2C3A">
                <w:r w:rsidRPr="00C2710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15DC5" w:rsidRDefault="00615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28" w:rsidTr="00932E28">
        <w:trPr>
          <w:trHeight w:val="360"/>
        </w:trPr>
        <w:tc>
          <w:tcPr>
            <w:tcW w:w="9576" w:type="dxa"/>
            <w:shd w:val="clear" w:color="auto" w:fill="008000"/>
          </w:tcPr>
          <w:p w:rsidR="00932E28" w:rsidRPr="00932E28" w:rsidRDefault="00DF6C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ZOOM Team</w:t>
            </w:r>
            <w:r w:rsidR="00D6160A">
              <w:rPr>
                <w:b/>
                <w:color w:val="FFFFFF" w:themeColor="background1"/>
              </w:rPr>
              <w:t xml:space="preserve"> Recommendation(s):</w:t>
            </w:r>
            <w:r w:rsidR="00932E28" w:rsidRPr="00932E28">
              <w:rPr>
                <w:b/>
                <w:color w:val="FFFFFF" w:themeColor="background1"/>
              </w:rPr>
              <w:t xml:space="preserve"> </w:t>
            </w:r>
          </w:p>
        </w:tc>
      </w:tr>
      <w:tr w:rsidR="008B2C3A" w:rsidTr="008B2C3A">
        <w:trPr>
          <w:trHeight w:val="1100"/>
        </w:trPr>
        <w:sdt>
          <w:sdtPr>
            <w:id w:val="294412921"/>
            <w:placeholder>
              <w:docPart w:val="5515A430619D4CFFADE16A44CBA22697"/>
            </w:placeholder>
            <w:showingPlcHdr/>
          </w:sdtPr>
          <w:sdtEndPr/>
          <w:sdtContent>
            <w:tc>
              <w:tcPr>
                <w:tcW w:w="9576" w:type="dxa"/>
              </w:tcPr>
              <w:p w:rsidR="008B2C3A" w:rsidRDefault="00D8476E" w:rsidP="008B2C3A">
                <w:r w:rsidRPr="00C2710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932E28" w:rsidRDefault="00932E28"/>
    <w:p w:rsidR="00D6160A" w:rsidRDefault="00D6160A"/>
    <w:p w:rsidR="00D6160A" w:rsidRDefault="00D6160A"/>
    <w:sectPr w:rsidR="00D61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9A0" w:rsidRDefault="003369A0" w:rsidP="008B2C3A">
      <w:pPr>
        <w:spacing w:after="0" w:line="240" w:lineRule="auto"/>
      </w:pPr>
      <w:r>
        <w:separator/>
      </w:r>
    </w:p>
  </w:endnote>
  <w:endnote w:type="continuationSeparator" w:id="0">
    <w:p w:rsidR="003369A0" w:rsidRDefault="003369A0" w:rsidP="008B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9A0" w:rsidRDefault="003369A0" w:rsidP="008B2C3A">
      <w:pPr>
        <w:spacing w:after="0" w:line="240" w:lineRule="auto"/>
      </w:pPr>
      <w:r>
        <w:separator/>
      </w:r>
    </w:p>
  </w:footnote>
  <w:footnote w:type="continuationSeparator" w:id="0">
    <w:p w:rsidR="003369A0" w:rsidRDefault="003369A0" w:rsidP="008B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C16" w:rsidRDefault="00DF6C4D" w:rsidP="008B2C3A">
    <w:pPr>
      <w:pStyle w:val="Header"/>
      <w:jc w:val="center"/>
    </w:pPr>
    <w:r>
      <w:t>Customer ZOOM</w:t>
    </w:r>
    <w:r w:rsidR="00C16C16">
      <w:t xml:space="preserve"> Profile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16"/>
    <w:rsid w:val="002010DE"/>
    <w:rsid w:val="00261A46"/>
    <w:rsid w:val="002646B8"/>
    <w:rsid w:val="002F066C"/>
    <w:rsid w:val="002F1621"/>
    <w:rsid w:val="003369A0"/>
    <w:rsid w:val="003B6E90"/>
    <w:rsid w:val="004230C6"/>
    <w:rsid w:val="00440507"/>
    <w:rsid w:val="00450299"/>
    <w:rsid w:val="004C2B43"/>
    <w:rsid w:val="005B081D"/>
    <w:rsid w:val="00615DC5"/>
    <w:rsid w:val="00627450"/>
    <w:rsid w:val="006C42B6"/>
    <w:rsid w:val="006E58A8"/>
    <w:rsid w:val="00836FE4"/>
    <w:rsid w:val="008571A8"/>
    <w:rsid w:val="008962DE"/>
    <w:rsid w:val="008B2C3A"/>
    <w:rsid w:val="008C4149"/>
    <w:rsid w:val="00932E28"/>
    <w:rsid w:val="009B1E2D"/>
    <w:rsid w:val="00A46088"/>
    <w:rsid w:val="00AC6EEB"/>
    <w:rsid w:val="00AF2DB7"/>
    <w:rsid w:val="00B33550"/>
    <w:rsid w:val="00B42679"/>
    <w:rsid w:val="00BD2554"/>
    <w:rsid w:val="00C16C16"/>
    <w:rsid w:val="00C354F0"/>
    <w:rsid w:val="00C93FB8"/>
    <w:rsid w:val="00D6160A"/>
    <w:rsid w:val="00D8476E"/>
    <w:rsid w:val="00DF6C4D"/>
    <w:rsid w:val="00E27308"/>
    <w:rsid w:val="00E504AA"/>
    <w:rsid w:val="00E70112"/>
    <w:rsid w:val="00F10B7D"/>
    <w:rsid w:val="00F63BE1"/>
    <w:rsid w:val="00F820C8"/>
    <w:rsid w:val="00FA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CDDA8-A0AD-4FFE-B59D-1A09AF4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2E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C3A"/>
  </w:style>
  <w:style w:type="paragraph" w:styleId="Footer">
    <w:name w:val="footer"/>
    <w:basedOn w:val="Normal"/>
    <w:link w:val="FooterChar"/>
    <w:uiPriority w:val="99"/>
    <w:unhideWhenUsed/>
    <w:rsid w:val="008B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C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42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42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42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42B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olede\Desktop\Escalated%20Complaint%20Profile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6C630B1C3E443796BA52CBD7B78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6EB54-9142-4359-B3C1-A3EB5E6B6742}"/>
      </w:docPartPr>
      <w:docPartBody>
        <w:p w:rsidR="006D1390" w:rsidRDefault="00F87172" w:rsidP="00F87172">
          <w:pPr>
            <w:pStyle w:val="BB6C630B1C3E443796BA52CBD7B78D1710"/>
          </w:pPr>
          <w:r w:rsidRPr="00C2710C">
            <w:rPr>
              <w:rStyle w:val="PlaceholderText"/>
            </w:rPr>
            <w:t>Click here to enter text.</w:t>
          </w:r>
        </w:p>
      </w:docPartBody>
    </w:docPart>
    <w:docPart>
      <w:docPartPr>
        <w:name w:val="72C26CF0791E4382BEAF94A0844A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64F26-F271-479E-9E3C-B516CDD27455}"/>
      </w:docPartPr>
      <w:docPartBody>
        <w:p w:rsidR="006D1390" w:rsidRDefault="006D1390">
          <w:pPr>
            <w:pStyle w:val="72C26CF0791E4382BEAF94A0844A6E46"/>
          </w:pPr>
          <w:r w:rsidRPr="00427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0A1DE233A594EF681D119E2EAE33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FD851-5EA8-4AAD-94CD-9D4734A8334A}"/>
      </w:docPartPr>
      <w:docPartBody>
        <w:p w:rsidR="006D1390" w:rsidRDefault="00F87172" w:rsidP="00F87172">
          <w:pPr>
            <w:pStyle w:val="F0A1DE233A594EF681D119E2EAE3380D10"/>
          </w:pPr>
          <w:r w:rsidRPr="00C2710C">
            <w:rPr>
              <w:rStyle w:val="PlaceholderText"/>
            </w:rPr>
            <w:t>Click here to enter text.</w:t>
          </w:r>
        </w:p>
      </w:docPartBody>
    </w:docPart>
    <w:docPart>
      <w:docPartPr>
        <w:name w:val="7C3DC7C1CC834EB0909D916A0E1E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AFED-66B2-4335-8458-E8B8FA1F795F}"/>
      </w:docPartPr>
      <w:docPartBody>
        <w:p w:rsidR="006D1390" w:rsidRDefault="00F87172" w:rsidP="00F87172">
          <w:pPr>
            <w:pStyle w:val="7C3DC7C1CC834EB0909D916A0E1EAC9310"/>
          </w:pPr>
          <w:r w:rsidRPr="00C2710C">
            <w:rPr>
              <w:rStyle w:val="PlaceholderText"/>
            </w:rPr>
            <w:t>Click here to enter text.</w:t>
          </w:r>
        </w:p>
      </w:docPartBody>
    </w:docPart>
    <w:docPart>
      <w:docPartPr>
        <w:name w:val="5515A430619D4CFFADE16A44CBA22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50AF9-FA4C-43D3-8B74-76028D75DA08}"/>
      </w:docPartPr>
      <w:docPartBody>
        <w:p w:rsidR="006D1390" w:rsidRDefault="00F87172" w:rsidP="00F87172">
          <w:pPr>
            <w:pStyle w:val="5515A430619D4CFFADE16A44CBA2269710"/>
          </w:pPr>
          <w:r w:rsidRPr="00C2710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90"/>
    <w:rsid w:val="005B4C12"/>
    <w:rsid w:val="006D1390"/>
    <w:rsid w:val="00CC1565"/>
    <w:rsid w:val="00F770A0"/>
    <w:rsid w:val="00F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172"/>
    <w:rPr>
      <w:color w:val="808080"/>
    </w:rPr>
  </w:style>
  <w:style w:type="paragraph" w:customStyle="1" w:styleId="BB6C630B1C3E443796BA52CBD7B78D17">
    <w:name w:val="BB6C630B1C3E443796BA52CBD7B78D17"/>
  </w:style>
  <w:style w:type="paragraph" w:customStyle="1" w:styleId="72C26CF0791E4382BEAF94A0844A6E46">
    <w:name w:val="72C26CF0791E4382BEAF94A0844A6E46"/>
  </w:style>
  <w:style w:type="paragraph" w:customStyle="1" w:styleId="F9C03A5262E042C48738BD65004A93D5">
    <w:name w:val="F9C03A5262E042C48738BD65004A93D5"/>
  </w:style>
  <w:style w:type="paragraph" w:customStyle="1" w:styleId="DFD2019AB44B4CFBAAE333F308FDADBE">
    <w:name w:val="DFD2019AB44B4CFBAAE333F308FDADBE"/>
  </w:style>
  <w:style w:type="paragraph" w:customStyle="1" w:styleId="F0A1DE233A594EF681D119E2EAE3380D">
    <w:name w:val="F0A1DE233A594EF681D119E2EAE3380D"/>
  </w:style>
  <w:style w:type="paragraph" w:customStyle="1" w:styleId="7C3DC7C1CC834EB0909D916A0E1EAC93">
    <w:name w:val="7C3DC7C1CC834EB0909D916A0E1EAC93"/>
  </w:style>
  <w:style w:type="paragraph" w:customStyle="1" w:styleId="5515A430619D4CFFADE16A44CBA22697">
    <w:name w:val="5515A430619D4CFFADE16A44CBA22697"/>
  </w:style>
  <w:style w:type="paragraph" w:customStyle="1" w:styleId="BB6C630B1C3E443796BA52CBD7B78D171">
    <w:name w:val="BB6C630B1C3E443796BA52CBD7B78D171"/>
    <w:rsid w:val="006D1390"/>
    <w:rPr>
      <w:rFonts w:eastAsiaTheme="minorHAnsi"/>
    </w:rPr>
  </w:style>
  <w:style w:type="paragraph" w:customStyle="1" w:styleId="DFD2019AB44B4CFBAAE333F308FDADBE1">
    <w:name w:val="DFD2019AB44B4CFBAAE333F308FDADBE1"/>
    <w:rsid w:val="006D1390"/>
    <w:rPr>
      <w:rFonts w:eastAsiaTheme="minorHAnsi"/>
    </w:rPr>
  </w:style>
  <w:style w:type="paragraph" w:customStyle="1" w:styleId="F0A1DE233A594EF681D119E2EAE3380D1">
    <w:name w:val="F0A1DE233A594EF681D119E2EAE3380D1"/>
    <w:rsid w:val="006D1390"/>
    <w:rPr>
      <w:rFonts w:eastAsiaTheme="minorHAnsi"/>
    </w:rPr>
  </w:style>
  <w:style w:type="paragraph" w:customStyle="1" w:styleId="7C3DC7C1CC834EB0909D916A0E1EAC931">
    <w:name w:val="7C3DC7C1CC834EB0909D916A0E1EAC931"/>
    <w:rsid w:val="006D1390"/>
    <w:rPr>
      <w:rFonts w:eastAsiaTheme="minorHAnsi"/>
    </w:rPr>
  </w:style>
  <w:style w:type="paragraph" w:customStyle="1" w:styleId="5515A430619D4CFFADE16A44CBA226971">
    <w:name w:val="5515A430619D4CFFADE16A44CBA226971"/>
    <w:rsid w:val="006D1390"/>
    <w:rPr>
      <w:rFonts w:eastAsiaTheme="minorHAnsi"/>
    </w:rPr>
  </w:style>
  <w:style w:type="paragraph" w:customStyle="1" w:styleId="BB6C630B1C3E443796BA52CBD7B78D172">
    <w:name w:val="BB6C630B1C3E443796BA52CBD7B78D172"/>
    <w:rsid w:val="006D1390"/>
    <w:rPr>
      <w:rFonts w:eastAsiaTheme="minorHAnsi"/>
    </w:rPr>
  </w:style>
  <w:style w:type="paragraph" w:customStyle="1" w:styleId="F0A1DE233A594EF681D119E2EAE3380D2">
    <w:name w:val="F0A1DE233A594EF681D119E2EAE3380D2"/>
    <w:rsid w:val="006D1390"/>
    <w:rPr>
      <w:rFonts w:eastAsiaTheme="minorHAnsi"/>
    </w:rPr>
  </w:style>
  <w:style w:type="paragraph" w:customStyle="1" w:styleId="7C3DC7C1CC834EB0909D916A0E1EAC932">
    <w:name w:val="7C3DC7C1CC834EB0909D916A0E1EAC932"/>
    <w:rsid w:val="006D1390"/>
    <w:rPr>
      <w:rFonts w:eastAsiaTheme="minorHAnsi"/>
    </w:rPr>
  </w:style>
  <w:style w:type="paragraph" w:customStyle="1" w:styleId="5515A430619D4CFFADE16A44CBA226972">
    <w:name w:val="5515A430619D4CFFADE16A44CBA226972"/>
    <w:rsid w:val="006D1390"/>
    <w:rPr>
      <w:rFonts w:eastAsiaTheme="minorHAnsi"/>
    </w:rPr>
  </w:style>
  <w:style w:type="paragraph" w:customStyle="1" w:styleId="BB6C630B1C3E443796BA52CBD7B78D173">
    <w:name w:val="BB6C630B1C3E443796BA52CBD7B78D173"/>
    <w:rsid w:val="006D1390"/>
    <w:rPr>
      <w:rFonts w:eastAsiaTheme="minorHAnsi"/>
    </w:rPr>
  </w:style>
  <w:style w:type="paragraph" w:customStyle="1" w:styleId="F0A1DE233A594EF681D119E2EAE3380D3">
    <w:name w:val="F0A1DE233A594EF681D119E2EAE3380D3"/>
    <w:rsid w:val="006D1390"/>
    <w:rPr>
      <w:rFonts w:eastAsiaTheme="minorHAnsi"/>
    </w:rPr>
  </w:style>
  <w:style w:type="paragraph" w:customStyle="1" w:styleId="7C3DC7C1CC834EB0909D916A0E1EAC933">
    <w:name w:val="7C3DC7C1CC834EB0909D916A0E1EAC933"/>
    <w:rsid w:val="006D1390"/>
    <w:rPr>
      <w:rFonts w:eastAsiaTheme="minorHAnsi"/>
    </w:rPr>
  </w:style>
  <w:style w:type="paragraph" w:customStyle="1" w:styleId="5515A430619D4CFFADE16A44CBA226973">
    <w:name w:val="5515A430619D4CFFADE16A44CBA226973"/>
    <w:rsid w:val="006D1390"/>
    <w:rPr>
      <w:rFonts w:eastAsiaTheme="minorHAnsi"/>
    </w:rPr>
  </w:style>
  <w:style w:type="paragraph" w:customStyle="1" w:styleId="BB6C630B1C3E443796BA52CBD7B78D174">
    <w:name w:val="BB6C630B1C3E443796BA52CBD7B78D174"/>
    <w:rsid w:val="006D1390"/>
    <w:rPr>
      <w:rFonts w:eastAsiaTheme="minorHAnsi"/>
    </w:rPr>
  </w:style>
  <w:style w:type="paragraph" w:customStyle="1" w:styleId="F691C5370EDA477F9003AD39AF9E6F54">
    <w:name w:val="F691C5370EDA477F9003AD39AF9E6F54"/>
    <w:rsid w:val="006D1390"/>
    <w:rPr>
      <w:rFonts w:eastAsiaTheme="minorHAnsi"/>
    </w:rPr>
  </w:style>
  <w:style w:type="paragraph" w:customStyle="1" w:styleId="F0A1DE233A594EF681D119E2EAE3380D4">
    <w:name w:val="F0A1DE233A594EF681D119E2EAE3380D4"/>
    <w:rsid w:val="006D1390"/>
    <w:rPr>
      <w:rFonts w:eastAsiaTheme="minorHAnsi"/>
    </w:rPr>
  </w:style>
  <w:style w:type="paragraph" w:customStyle="1" w:styleId="7C3DC7C1CC834EB0909D916A0E1EAC934">
    <w:name w:val="7C3DC7C1CC834EB0909D916A0E1EAC934"/>
    <w:rsid w:val="006D1390"/>
    <w:rPr>
      <w:rFonts w:eastAsiaTheme="minorHAnsi"/>
    </w:rPr>
  </w:style>
  <w:style w:type="paragraph" w:customStyle="1" w:styleId="5515A430619D4CFFADE16A44CBA226974">
    <w:name w:val="5515A430619D4CFFADE16A44CBA226974"/>
    <w:rsid w:val="006D1390"/>
    <w:rPr>
      <w:rFonts w:eastAsiaTheme="minorHAnsi"/>
    </w:rPr>
  </w:style>
  <w:style w:type="paragraph" w:customStyle="1" w:styleId="BB6C630B1C3E443796BA52CBD7B78D175">
    <w:name w:val="BB6C630B1C3E443796BA52CBD7B78D175"/>
    <w:rsid w:val="006D1390"/>
    <w:rPr>
      <w:rFonts w:eastAsiaTheme="minorHAnsi"/>
    </w:rPr>
  </w:style>
  <w:style w:type="paragraph" w:customStyle="1" w:styleId="F691C5370EDA477F9003AD39AF9E6F541">
    <w:name w:val="F691C5370EDA477F9003AD39AF9E6F541"/>
    <w:rsid w:val="006D1390"/>
    <w:rPr>
      <w:rFonts w:eastAsiaTheme="minorHAnsi"/>
    </w:rPr>
  </w:style>
  <w:style w:type="paragraph" w:customStyle="1" w:styleId="F0A1DE233A594EF681D119E2EAE3380D5">
    <w:name w:val="F0A1DE233A594EF681D119E2EAE3380D5"/>
    <w:rsid w:val="006D1390"/>
    <w:rPr>
      <w:rFonts w:eastAsiaTheme="minorHAnsi"/>
    </w:rPr>
  </w:style>
  <w:style w:type="paragraph" w:customStyle="1" w:styleId="7C3DC7C1CC834EB0909D916A0E1EAC935">
    <w:name w:val="7C3DC7C1CC834EB0909D916A0E1EAC935"/>
    <w:rsid w:val="006D1390"/>
    <w:rPr>
      <w:rFonts w:eastAsiaTheme="minorHAnsi"/>
    </w:rPr>
  </w:style>
  <w:style w:type="paragraph" w:customStyle="1" w:styleId="5515A430619D4CFFADE16A44CBA226975">
    <w:name w:val="5515A430619D4CFFADE16A44CBA226975"/>
    <w:rsid w:val="006D1390"/>
    <w:rPr>
      <w:rFonts w:eastAsiaTheme="minorHAnsi"/>
    </w:rPr>
  </w:style>
  <w:style w:type="paragraph" w:customStyle="1" w:styleId="BB6C630B1C3E443796BA52CBD7B78D176">
    <w:name w:val="BB6C630B1C3E443796BA52CBD7B78D176"/>
    <w:rsid w:val="006D1390"/>
    <w:rPr>
      <w:rFonts w:eastAsiaTheme="minorHAnsi"/>
    </w:rPr>
  </w:style>
  <w:style w:type="paragraph" w:customStyle="1" w:styleId="F691C5370EDA477F9003AD39AF9E6F542">
    <w:name w:val="F691C5370EDA477F9003AD39AF9E6F542"/>
    <w:rsid w:val="006D1390"/>
    <w:rPr>
      <w:rFonts w:eastAsiaTheme="minorHAnsi"/>
    </w:rPr>
  </w:style>
  <w:style w:type="paragraph" w:customStyle="1" w:styleId="F0A1DE233A594EF681D119E2EAE3380D6">
    <w:name w:val="F0A1DE233A594EF681D119E2EAE3380D6"/>
    <w:rsid w:val="006D1390"/>
    <w:rPr>
      <w:rFonts w:eastAsiaTheme="minorHAnsi"/>
    </w:rPr>
  </w:style>
  <w:style w:type="paragraph" w:customStyle="1" w:styleId="7C3DC7C1CC834EB0909D916A0E1EAC936">
    <w:name w:val="7C3DC7C1CC834EB0909D916A0E1EAC936"/>
    <w:rsid w:val="006D1390"/>
    <w:rPr>
      <w:rFonts w:eastAsiaTheme="minorHAnsi"/>
    </w:rPr>
  </w:style>
  <w:style w:type="paragraph" w:customStyle="1" w:styleId="5515A430619D4CFFADE16A44CBA226976">
    <w:name w:val="5515A430619D4CFFADE16A44CBA226976"/>
    <w:rsid w:val="006D1390"/>
    <w:rPr>
      <w:rFonts w:eastAsiaTheme="minorHAnsi"/>
    </w:rPr>
  </w:style>
  <w:style w:type="paragraph" w:customStyle="1" w:styleId="BB6C630B1C3E443796BA52CBD7B78D177">
    <w:name w:val="BB6C630B1C3E443796BA52CBD7B78D177"/>
    <w:rsid w:val="006D1390"/>
    <w:rPr>
      <w:rFonts w:eastAsiaTheme="minorHAnsi"/>
    </w:rPr>
  </w:style>
  <w:style w:type="paragraph" w:customStyle="1" w:styleId="F691C5370EDA477F9003AD39AF9E6F543">
    <w:name w:val="F691C5370EDA477F9003AD39AF9E6F543"/>
    <w:rsid w:val="006D1390"/>
    <w:rPr>
      <w:rFonts w:eastAsiaTheme="minorHAnsi"/>
    </w:rPr>
  </w:style>
  <w:style w:type="paragraph" w:customStyle="1" w:styleId="F0A1DE233A594EF681D119E2EAE3380D7">
    <w:name w:val="F0A1DE233A594EF681D119E2EAE3380D7"/>
    <w:rsid w:val="006D1390"/>
    <w:rPr>
      <w:rFonts w:eastAsiaTheme="minorHAnsi"/>
    </w:rPr>
  </w:style>
  <w:style w:type="paragraph" w:customStyle="1" w:styleId="7C3DC7C1CC834EB0909D916A0E1EAC937">
    <w:name w:val="7C3DC7C1CC834EB0909D916A0E1EAC937"/>
    <w:rsid w:val="006D1390"/>
    <w:rPr>
      <w:rFonts w:eastAsiaTheme="minorHAnsi"/>
    </w:rPr>
  </w:style>
  <w:style w:type="paragraph" w:customStyle="1" w:styleId="5515A430619D4CFFADE16A44CBA226977">
    <w:name w:val="5515A430619D4CFFADE16A44CBA226977"/>
    <w:rsid w:val="006D1390"/>
    <w:rPr>
      <w:rFonts w:eastAsiaTheme="minorHAnsi"/>
    </w:rPr>
  </w:style>
  <w:style w:type="paragraph" w:customStyle="1" w:styleId="BB6C630B1C3E443796BA52CBD7B78D178">
    <w:name w:val="BB6C630B1C3E443796BA52CBD7B78D178"/>
    <w:rsid w:val="00CC1565"/>
    <w:rPr>
      <w:rFonts w:eastAsiaTheme="minorHAnsi"/>
    </w:rPr>
  </w:style>
  <w:style w:type="paragraph" w:customStyle="1" w:styleId="F0A1DE233A594EF681D119E2EAE3380D8">
    <w:name w:val="F0A1DE233A594EF681D119E2EAE3380D8"/>
    <w:rsid w:val="00CC1565"/>
    <w:rPr>
      <w:rFonts w:eastAsiaTheme="minorHAnsi"/>
    </w:rPr>
  </w:style>
  <w:style w:type="paragraph" w:customStyle="1" w:styleId="7C3DC7C1CC834EB0909D916A0E1EAC938">
    <w:name w:val="7C3DC7C1CC834EB0909D916A0E1EAC938"/>
    <w:rsid w:val="00CC1565"/>
    <w:rPr>
      <w:rFonts w:eastAsiaTheme="minorHAnsi"/>
    </w:rPr>
  </w:style>
  <w:style w:type="paragraph" w:customStyle="1" w:styleId="5515A430619D4CFFADE16A44CBA226978">
    <w:name w:val="5515A430619D4CFFADE16A44CBA226978"/>
    <w:rsid w:val="00CC1565"/>
    <w:rPr>
      <w:rFonts w:eastAsiaTheme="minorHAnsi"/>
    </w:rPr>
  </w:style>
  <w:style w:type="paragraph" w:customStyle="1" w:styleId="BB6C630B1C3E443796BA52CBD7B78D179">
    <w:name w:val="BB6C630B1C3E443796BA52CBD7B78D179"/>
    <w:rsid w:val="00F87172"/>
    <w:rPr>
      <w:rFonts w:eastAsiaTheme="minorHAnsi"/>
    </w:rPr>
  </w:style>
  <w:style w:type="paragraph" w:customStyle="1" w:styleId="F0A1DE233A594EF681D119E2EAE3380D9">
    <w:name w:val="F0A1DE233A594EF681D119E2EAE3380D9"/>
    <w:rsid w:val="00F87172"/>
    <w:rPr>
      <w:rFonts w:eastAsiaTheme="minorHAnsi"/>
    </w:rPr>
  </w:style>
  <w:style w:type="paragraph" w:customStyle="1" w:styleId="7C3DC7C1CC834EB0909D916A0E1EAC939">
    <w:name w:val="7C3DC7C1CC834EB0909D916A0E1EAC939"/>
    <w:rsid w:val="00F87172"/>
    <w:rPr>
      <w:rFonts w:eastAsiaTheme="minorHAnsi"/>
    </w:rPr>
  </w:style>
  <w:style w:type="paragraph" w:customStyle="1" w:styleId="5515A430619D4CFFADE16A44CBA226979">
    <w:name w:val="5515A430619D4CFFADE16A44CBA226979"/>
    <w:rsid w:val="00F87172"/>
    <w:rPr>
      <w:rFonts w:eastAsiaTheme="minorHAnsi"/>
    </w:rPr>
  </w:style>
  <w:style w:type="paragraph" w:customStyle="1" w:styleId="BB6C630B1C3E443796BA52CBD7B78D1710">
    <w:name w:val="BB6C630B1C3E443796BA52CBD7B78D1710"/>
    <w:rsid w:val="00F87172"/>
    <w:rPr>
      <w:rFonts w:eastAsiaTheme="minorHAnsi"/>
    </w:rPr>
  </w:style>
  <w:style w:type="paragraph" w:customStyle="1" w:styleId="F0A1DE233A594EF681D119E2EAE3380D10">
    <w:name w:val="F0A1DE233A594EF681D119E2EAE3380D10"/>
    <w:rsid w:val="00F87172"/>
    <w:rPr>
      <w:rFonts w:eastAsiaTheme="minorHAnsi"/>
    </w:rPr>
  </w:style>
  <w:style w:type="paragraph" w:customStyle="1" w:styleId="7C3DC7C1CC834EB0909D916A0E1EAC9310">
    <w:name w:val="7C3DC7C1CC834EB0909D916A0E1EAC9310"/>
    <w:rsid w:val="00F87172"/>
    <w:rPr>
      <w:rFonts w:eastAsiaTheme="minorHAnsi"/>
    </w:rPr>
  </w:style>
  <w:style w:type="paragraph" w:customStyle="1" w:styleId="5515A430619D4CFFADE16A44CBA2269710">
    <w:name w:val="5515A430619D4CFFADE16A44CBA2269710"/>
    <w:rsid w:val="00F8717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Escalated Complaint Profile Template.dotm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 Financial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Denyse Poole</dc:creator>
  <cp:lastModifiedBy>Sai Teja Golla</cp:lastModifiedBy>
  <cp:revision>2</cp:revision>
  <dcterms:created xsi:type="dcterms:W3CDTF">2018-03-13T01:21:00Z</dcterms:created>
  <dcterms:modified xsi:type="dcterms:W3CDTF">2018-03-13T01:21:00Z</dcterms:modified>
</cp:coreProperties>
</file>